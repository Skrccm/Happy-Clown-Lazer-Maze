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DF" w:rsidRDefault="00880DD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68pt;margin-top:261pt;width:90pt;height:9pt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" strokeweight="2pt">
            <v:stroke dashstyle="1 1" startarrow="ope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9pt;margin-top:522pt;width:180pt;height:36pt;z-index:251670528">
            <v:textbox>
              <w:txbxContent>
                <w:p w:rsidR="00880DDF" w:rsidRDefault="00880DDF" w:rsidP="00860F0B">
                  <w:pPr>
                    <w:spacing w:after="0" w:line="240" w:lineRule="auto"/>
                  </w:pPr>
                  <w:r>
                    <w:t>-second : int</w:t>
                  </w:r>
                </w:p>
                <w:p w:rsidR="00880DDF" w:rsidRDefault="00880DDF" w:rsidP="00860F0B">
                  <w:pPr>
                    <w:spacing w:after="0" w:line="240" w:lineRule="auto"/>
                  </w:pPr>
                  <w:r>
                    <w:t>-minute : int</w:t>
                  </w:r>
                </w:p>
                <w:p w:rsidR="00880DDF" w:rsidRDefault="00880DDF" w:rsidP="00860F0B">
                  <w:pPr>
                    <w:spacing w:after="0" w:line="240" w:lineRule="auto"/>
                  </w:pPr>
                </w:p>
                <w:p w:rsidR="00880DDF" w:rsidRDefault="00880DDF" w:rsidP="00860F0B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79pt;margin-top:7in;width:180pt;height:18pt;z-index:251669504">
            <v:textbox>
              <w:txbxContent>
                <w:p w:rsidR="00880DDF" w:rsidRDefault="00880DDF">
                  <w:r>
                    <w:t>Timer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79pt;margin-top:558pt;width:180pt;height:36pt;z-index:251671552">
            <v:textbox>
              <w:txbxContent>
                <w:p w:rsidR="00880DDF" w:rsidRDefault="00880DDF" w:rsidP="003D2623">
                  <w:pPr>
                    <w:spacing w:after="0" w:line="240" w:lineRule="auto"/>
                  </w:pPr>
                  <w:r>
                    <w:t>+startTime()</w:t>
                  </w:r>
                </w:p>
                <w:p w:rsidR="00880DDF" w:rsidRDefault="00880DDF" w:rsidP="003D2623">
                  <w:pPr>
                    <w:spacing w:after="0" w:line="240" w:lineRule="auto"/>
                  </w:pPr>
                  <w:r>
                    <w:t>+getTime() : int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47" o:spid="_x0000_s1030" type="#_x0000_t32" style="position:absolute;margin-left:180.75pt;margin-top:287.25pt;width:89.25pt;height:95.25pt;flip:x 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" strokeweight="2pt">
            <v:stroke startarrowwidth="wide" startarrowlength="long" endarrow="open"/>
          </v:shape>
        </w:pict>
      </w:r>
      <w:r>
        <w:rPr>
          <w:noProof/>
        </w:rPr>
        <w:pict>
          <v:shape id="Straight Arrow Connector 46" o:spid="_x0000_s1031" type="#_x0000_t32" style="position:absolute;margin-left:270pt;margin-top:382.5pt;width:293.95pt;height:12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" strokeweight="2pt">
            <v:stroke startarrowwidth="wide" startarrowlength="long"/>
          </v:shape>
        </w:pict>
      </w:r>
      <w:r>
        <w:rPr>
          <w:noProof/>
        </w:rPr>
        <w:pict>
          <v:shape id="Straight Arrow Connector 45" o:spid="_x0000_s1032" type="#_x0000_t32" style="position:absolute;margin-left:499.5pt;margin-top:111.75pt;width:64.5pt;height:0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" strokeweight="2pt">
            <v:stroke startarrow="diamond" startarrowwidth="wide" startarrowlength="long"/>
          </v:shape>
        </w:pict>
      </w:r>
      <w:r>
        <w:rPr>
          <w:noProof/>
        </w:rPr>
        <w:pict>
          <v:shape id="Straight Arrow Connector 44" o:spid="_x0000_s1033" type="#_x0000_t32" style="position:absolute;margin-left:280.5pt;margin-top:240pt;width:28.5pt;height:158.25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" strokeweight="2pt">
            <v:stroke startarrow="diamond" startarrowwidth="wide" startarrowlength="long"/>
          </v:shape>
        </w:pict>
      </w:r>
      <w:r>
        <w:rPr>
          <w:noProof/>
        </w:rPr>
        <w:pict>
          <v:shape id="Straight Arrow Connector 36" o:spid="_x0000_s1034" type="#_x0000_t32" style="position:absolute;margin-left:180.75pt;margin-top:295.5pt;width:78.75pt;height:103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" strokeweight="2pt">
            <v:stroke startarrow="open"/>
          </v:shape>
        </w:pict>
      </w:r>
      <w:r>
        <w:rPr>
          <w:noProof/>
        </w:rPr>
        <w:pict>
          <v:group id="Group 13" o:spid="_x0000_s1035" style="position:absolute;margin-left:259.5pt;margin-top:399pt;width:225pt;height:62.05pt;z-index:251646976" coordsize="13620,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">
            <v:shape id="Text Box 15" o:spid="_x0000_s1036" type="#_x0000_t202" style="position:absolute;width:13620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strokeweight=".5pt">
              <v:textbox style="mso-next-textbox:#Text Box 15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Help extends JPanel</w:t>
                    </w:r>
                  </w:p>
                </w:txbxContent>
              </v:textbox>
            </v:shape>
            <v:shape id="Text Box 16" o:spid="_x0000_s1037" type="#_x0000_t202" style="position:absolute;top:5447;width:13620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strokeweight=".5pt">
              <v:textbox style="mso-next-textbox:#Text Box 16">
                <w:txbxContent>
                  <w:p w:rsidR="00880DDF" w:rsidRPr="003D2F4E" w:rsidRDefault="00880DDF" w:rsidP="00690546">
                    <w:pPr>
                      <w:spacing w:after="0" w:line="240" w:lineRule="auto"/>
                      <w:rPr>
                        <w:u w:val="single"/>
                      </w:rPr>
                    </w:pPr>
                  </w:p>
                </w:txbxContent>
              </v:textbox>
            </v:shape>
            <v:shape id="Text Box 17" o:spid="_x0000_s1038" type="#_x0000_t202" style="position:absolute;top:2164;width:13620;height:3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strokeweight=".5pt">
              <v:textbox style="mso-next-textbox:#Text Box 17">
                <w:txbxContent>
                  <w:p w:rsidR="00880DDF" w:rsidRDefault="00880DDF" w:rsidP="004D6E72">
                    <w:pPr>
                      <w:spacing w:after="0" w:line="240" w:lineRule="auto"/>
                    </w:pPr>
                    <w:r>
                      <w:t>-</w:t>
                    </w:r>
                    <w:r w:rsidRPr="00C22FF8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-parent  :MainMenu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Straight Arrow Connector 43" o:spid="_x0000_s1039" type="#_x0000_t32" style="position:absolute;margin-left:332.25pt;margin-top:240pt;width:.7pt;height:60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" strokeweight="2pt">
            <v:stroke startarrow="diamond" startarrowwidth="wide" startarrowlength="long"/>
          </v:shape>
        </w:pict>
      </w:r>
      <w:r>
        <w:rPr>
          <w:noProof/>
        </w:rPr>
        <w:pict>
          <v:shape id="Straight Arrow Connector 42" o:spid="_x0000_s1040" type="#_x0000_t32" style="position:absolute;margin-left:239.25pt;margin-top:240pt;width:41.25pt;height:125.25pt;flip:x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" strokeweight="2pt">
            <v:stroke startarrow="diamond" startarrowwidth="wide" startarrowlength="long"/>
          </v:shape>
        </w:pict>
      </w:r>
      <w:r>
        <w:rPr>
          <w:noProof/>
        </w:rPr>
        <w:pict>
          <v:shape id="Straight Arrow Connector 41" o:spid="_x0000_s1041" type="#_x0000_t32" style="position:absolute;margin-left:414.75pt;margin-top:66pt;width:80.25pt;height:18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" strokeweight="2pt">
            <v:stroke startarrow="diamond" startarrowwidth="wide" startarrowlength="long"/>
          </v:shape>
        </w:pict>
      </w:r>
      <w:r>
        <w:rPr>
          <w:noProof/>
        </w:rPr>
        <w:pict>
          <v:shape id="Straight Arrow Connector 40" o:spid="_x0000_s1042" type="#_x0000_t32" style="position:absolute;margin-left:128.25pt;margin-top:61pt;width:162.75pt;height:32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" strokeweight="2pt">
            <v:stroke startarrow="diamond" startarrowwidth="wide" startarrowlength="long"/>
          </v:shape>
        </w:pict>
      </w:r>
      <w:r>
        <w:rPr>
          <w:noProof/>
        </w:rPr>
        <w:pict>
          <v:shape id="Straight Arrow Connector 39" o:spid="_x0000_s1043" type="#_x0000_t32" style="position:absolute;margin-left:403.5pt;margin-top:279.75pt;width:0;height:21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" strokeweight="2pt">
            <v:stroke dashstyle="1 1" startarrow="open"/>
          </v:shape>
        </w:pict>
      </w:r>
      <w:r>
        <w:rPr>
          <w:noProof/>
        </w:rPr>
        <w:pict>
          <v:shape id="Straight Arrow Connector 38" o:spid="_x0000_s1044" type="#_x0000_t32" style="position:absolute;margin-left:403.5pt;margin-top:234.7pt;width:0;height:23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" strokeweight="2pt">
            <v:stroke dashstyle="1 1" startarrow="open"/>
          </v:shape>
        </w:pict>
      </w:r>
      <w:r>
        <w:rPr>
          <w:noProof/>
        </w:rPr>
        <w:pict>
          <v:shape id="Text Box 2" o:spid="_x0000_s1045" type="#_x0000_t202" style="position:absolute;margin-left:349.5pt;margin-top:257.9pt;width:114pt;height:2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">
            <v:textbox style="mso-next-textbox:#Text Box 2">
              <w:txbxContent>
                <w:p w:rsidR="00880DDF" w:rsidRDefault="00880DDF">
                  <w:r>
                    <w:t>&lt;&lt;ActionListener&gt;&gt;</w:t>
                  </w:r>
                </w:p>
                <w:p w:rsidR="00880DDF" w:rsidRDefault="00880DDF"/>
              </w:txbxContent>
            </v:textbox>
          </v:shape>
        </w:pict>
      </w:r>
      <w:r>
        <w:rPr>
          <w:noProof/>
        </w:rPr>
        <w:pict>
          <v:group id="Group 5" o:spid="_x0000_s1046" style="position:absolute;margin-left:333pt;margin-top:300.75pt;width:225pt;height:81.75pt;z-index:251644928" coordsize="13620,7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">
            <v:shape id="Text Box 6" o:spid="_x0000_s1047" type="#_x0000_t202" style="position:absolute;width:13620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strokeweight=".5pt">
              <v:textbox style="mso-next-textbox:#Text Box 6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ActionController implements ActionListener</w:t>
                    </w:r>
                  </w:p>
                </w:txbxContent>
              </v:textbox>
            </v:shape>
            <v:shape id="Text Box 7" o:spid="_x0000_s1048" type="#_x0000_t202" style="position:absolute;top:5447;width:13620;height:2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strokeweight=".5pt">
              <v:textbox style="mso-next-textbox:#Text Box 7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+actionPerformed(ActionEventae)</w:t>
                    </w:r>
                  </w:p>
                </w:txbxContent>
              </v:textbox>
            </v:shape>
            <v:shape id="Text Box 8" o:spid="_x0000_s1049" type="#_x0000_t202" style="position:absolute;top:2164;width:13620;height:3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strokeweight=".5pt">
              <v:textbox style="mso-next-textbox:#Text Box 8">
                <w:txbxContent>
                  <w:p w:rsidR="00880DDF" w:rsidRDefault="00880DDF" w:rsidP="004D6E72">
                    <w:pPr>
                      <w:spacing w:after="0" w:line="240" w:lineRule="auto"/>
                    </w:pPr>
                    <w:r>
                      <w:t>-</w:t>
                    </w:r>
                    <w:r w:rsidRPr="00463C32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-parent  :MainMenu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Straight Arrow Connector 35" o:spid="_x0000_s1050" type="#_x0000_t32" style="position:absolute;margin-left:180.75pt;margin-top:185.25pt;width:89.25pt;height:89.25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" strokeweight="2pt">
            <v:stroke startarrow="open"/>
          </v:shape>
        </w:pict>
      </w:r>
      <w:r>
        <w:rPr>
          <w:noProof/>
        </w:rPr>
        <w:pict>
          <v:shape id="Straight Arrow Connector 33" o:spid="_x0000_s1051" type="#_x0000_t32" style="position:absolute;margin-left:124.5pt;margin-top:173.25pt;width:0;height:100.5pt;flip:y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" strokeweight="2pt">
            <v:stroke startarrow="open"/>
          </v:shape>
        </w:pict>
      </w:r>
      <w:r>
        <w:rPr>
          <w:noProof/>
        </w:rPr>
        <w:pict>
          <v:group id="Group 26" o:spid="_x0000_s1052" style="position:absolute;margin-left:23.25pt;margin-top:92.9pt;width:225pt;height:80.25pt;z-index:251650048" coordsize="13620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">
            <v:shape id="Text Box 27" o:spid="_x0000_s1053" type="#_x0000_t202" style="position:absolute;width:13620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strokeweight=".5pt">
              <v:textbox style="mso-next-textbox:#Text Box 27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SplashScreen extends JPanel</w:t>
                    </w:r>
                  </w:p>
                </w:txbxContent>
              </v:textbox>
            </v:shape>
            <v:shape id="Text Box 28" o:spid="_x0000_s1054" type="#_x0000_t202" style="position:absolute;top:5447;width:13620;height:20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strokeweight=".5pt">
              <v:textbox style="mso-next-textbox:#Text Box 28">
                <w:txbxContent>
                  <w:p w:rsidR="00880DDF" w:rsidRPr="00795F56" w:rsidRDefault="00880DDF" w:rsidP="00690546">
                    <w:pPr>
                      <w:spacing w:after="0" w:line="240" w:lineRule="auto"/>
                    </w:pPr>
                    <w:r w:rsidRPr="00795F56">
                      <w:t>+run()</w:t>
                    </w:r>
                  </w:p>
                </w:txbxContent>
              </v:textbox>
            </v:shape>
            <v:shape id="Text Box 29" o:spid="_x0000_s1055" type="#_x0000_t202" style="position:absolute;top:2164;width:13620;height:3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strokeweight=".5pt">
              <v:textbox style="mso-next-textbox:#Text Box 29">
                <w:txbxContent>
                  <w:p w:rsidR="00880DDF" w:rsidRDefault="00880DDF" w:rsidP="004D6E72">
                    <w:pPr>
                      <w:spacing w:after="0" w:line="240" w:lineRule="auto"/>
                    </w:pPr>
                    <w:r>
                      <w:t>-</w:t>
                    </w:r>
                    <w:r w:rsidRPr="00C22FF8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-animation :JLabel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Straight Arrow Connector 34" o:spid="_x0000_s1056" type="#_x0000_t32" style="position:absolute;margin-left:100.5pt;margin-top:295.5pt;width:20.25pt;height:70.5pt;flip:x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" strokeweight="2pt">
            <v:stroke startarrow="open"/>
          </v:shape>
        </w:pict>
      </w:r>
      <w:r>
        <w:rPr>
          <w:noProof/>
        </w:rPr>
        <w:pict>
          <v:shape id="_x0000_s1057" type="#_x0000_t202" style="position:absolute;margin-left:66.75pt;margin-top:273.65pt;width:114pt;height:21.7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">
            <v:textbox style="mso-next-textbox:#_x0000_s1057">
              <w:txbxContent>
                <w:p w:rsidR="00880DDF" w:rsidRDefault="00880DDF">
                  <w:r>
                    <w:t>JPanel</w:t>
                  </w:r>
                </w:p>
                <w:p w:rsidR="00880DDF" w:rsidRDefault="00880DDF"/>
              </w:txbxContent>
            </v:textbox>
          </v:shape>
        </w:pict>
      </w:r>
      <w:r>
        <w:rPr>
          <w:noProof/>
        </w:rPr>
        <w:pict>
          <v:group id="Group 22" o:spid="_x0000_s1058" style="position:absolute;margin-left:14.25pt;margin-top:366.15pt;width:225pt;height:62.05pt;z-index:251649024" coordsize="13620,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">
            <v:shape id="Text Box 23" o:spid="_x0000_s1059" type="#_x0000_t202" style="position:absolute;width:13620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strokeweight=".5pt">
              <v:textbox style="mso-next-textbox:#Text Box 23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LevelSelect extends JPanel</w:t>
                    </w:r>
                  </w:p>
                </w:txbxContent>
              </v:textbox>
            </v:shape>
            <v:shape id="Text Box 24" o:spid="_x0000_s1060" type="#_x0000_t202" style="position:absolute;top:5447;width:13620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strokeweight=".5pt">
              <v:textbox style="mso-next-textbox:#Text Box 24">
                <w:txbxContent>
                  <w:p w:rsidR="00880DDF" w:rsidRPr="003D2F4E" w:rsidRDefault="00880DDF" w:rsidP="00690546">
                    <w:pPr>
                      <w:spacing w:after="0" w:line="240" w:lineRule="auto"/>
                      <w:rPr>
                        <w:u w:val="single"/>
                      </w:rPr>
                    </w:pPr>
                  </w:p>
                </w:txbxContent>
              </v:textbox>
            </v:shape>
            <v:shape id="Text Box 25" o:spid="_x0000_s1061" type="#_x0000_t202" style="position:absolute;top:2164;width:13620;height:3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strokeweight=".5pt">
              <v:textbox style="mso-next-textbox:#Text Box 25">
                <w:txbxContent>
                  <w:p w:rsidR="00880DDF" w:rsidRDefault="00880DDF" w:rsidP="004D6E72">
                    <w:pPr>
                      <w:spacing w:after="0" w:line="240" w:lineRule="auto"/>
                    </w:pPr>
                    <w:r>
                      <w:t>-</w:t>
                    </w:r>
                    <w:r w:rsidRPr="00C22FF8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-parent  :MainMenu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Group 9" o:spid="_x0000_s1062" style="position:absolute;margin-left:14.25pt;margin-top:499.45pt;width:225pt;height:97.5pt;z-index:251645952" coordsize="13620,9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">
            <v:shape id="Text Box 10" o:spid="_x0000_s1063" type="#_x0000_t202" style="position:absolute;width:13620;height:2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strokeweight=".5pt">
              <v:textbox style="mso-next-textbox:#Text Box 10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ButtonMaker</w:t>
                    </w:r>
                  </w:p>
                </w:txbxContent>
              </v:textbox>
            </v:shape>
            <v:shape id="Text Box 11" o:spid="_x0000_s1064" type="#_x0000_t202" style="position:absolute;top:5447;width:13620;height:36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strokeweight=".5pt">
              <v:textbox style="mso-next-textbox:#Text Box 11">
                <w:txbxContent>
                  <w:p w:rsidR="00880DDF" w:rsidRPr="003D2F4E" w:rsidRDefault="00880DDF" w:rsidP="00690546">
                    <w:pPr>
                      <w:spacing w:after="0" w:line="240" w:lineRule="auto"/>
                      <w:rPr>
                        <w:u w:val="single"/>
                      </w:rPr>
                    </w:pPr>
                    <w:r>
                      <w:t>+</w:t>
                    </w:r>
                    <w:r w:rsidRPr="003D2F4E">
                      <w:rPr>
                        <w:u w:val="single"/>
                      </w:rPr>
                      <w:t>makeButton(String button, ActionListener parent) : JButton</w:t>
                    </w:r>
                  </w:p>
                </w:txbxContent>
              </v:textbox>
            </v:shape>
            <v:shape id="Text Box 12" o:spid="_x0000_s1065" type="#_x0000_t202" style="position:absolute;top:2164;width:13620;height:3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strokeweight=".5pt">
              <v:textbox style="mso-next-textbox:#Text Box 12">
                <w:txbxContent>
                  <w:p w:rsidR="00880DDF" w:rsidRDefault="00880DDF" w:rsidP="004D6E72">
                    <w:pPr>
                      <w:spacing w:after="0" w:line="240" w:lineRule="auto"/>
                    </w:pPr>
                    <w:r>
                      <w:t>-</w:t>
                    </w:r>
                    <w:r w:rsidRPr="00C22FF8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-parent  :MainMenu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Group 4" o:spid="_x0000_s1066" style="position:absolute;margin-left:270pt;margin-top:84.8pt;width:225pt;height:149.95pt;z-index:251643904" coordsize="13620,1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">
            <v:shape id="Text Box 1" o:spid="_x0000_s1067" type="#_x0000_t202" style="position:absolute;width:13620;height:3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strokeweight=".5pt">
              <v:textbox style="mso-next-textbox:#Text Box 1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MainMenu extends JPanel implements ActionListener</w:t>
                    </w:r>
                  </w:p>
                </w:txbxContent>
              </v:textbox>
            </v:shape>
            <v:shape id="_x0000_s1068" type="#_x0000_t202" style="position:absolute;top:9360;width:13620;height:46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strokeweight=".5pt">
              <v:textbox style="mso-next-textbox:#_x0000_s1068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+actionPerformed(ActionEventae)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  <w:r>
                      <w:t>+paintComponent(Graphics g)</w:t>
                    </w:r>
                    <w:bookmarkStart w:id="0" w:name="_GoBack"/>
                    <w:bookmarkEnd w:id="0"/>
                  </w:p>
                  <w:p w:rsidR="00880DDF" w:rsidRDefault="00880DDF" w:rsidP="00690546">
                    <w:pPr>
                      <w:spacing w:after="0" w:line="240" w:lineRule="auto"/>
                    </w:pPr>
                    <w:r>
                      <w:t>+switchScreens(String screen)</w:t>
                    </w:r>
                  </w:p>
                </w:txbxContent>
              </v:textbox>
            </v:shape>
            <v:shape id="Text Box 3" o:spid="_x0000_s1069" type="#_x0000_t202" style="position:absolute;top:3353;width:13620;height:6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strokeweight=".5pt">
              <v:textbox style="mso-next-textbox:#Text Box 3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-card :JPanel</w:t>
                    </w:r>
                  </w:p>
                  <w:p w:rsidR="00880DDF" w:rsidRPr="00463C32" w:rsidRDefault="00880DDF" w:rsidP="00690546">
                    <w:pPr>
                      <w:spacing w:after="0" w:line="240" w:lineRule="auto"/>
                      <w:rPr>
                        <w:u w:val="single"/>
                      </w:rPr>
                    </w:pPr>
                    <w:r>
                      <w:t>-</w:t>
                    </w:r>
                    <w:r w:rsidRPr="00463C32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  <w:r>
                      <w:t>-image :BufferedImage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  <w:r>
                      <w:t>- con :ActionController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18" o:spid="_x0000_s1070" style="position:absolute;margin-left:564pt;margin-top:73.5pt;width:225pt;height:500.25pt;z-index:251648000" coordsize="13620,5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">
            <v:shape id="Text Box 19" o:spid="_x0000_s1071" type="#_x0000_t202" style="position:absolute;width:13620;height:4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strokeweight=".5pt">
              <v:textbox style="mso-next-textbox:#Text Box 19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LaserGrid extends JPanel implements ActionListener</w:t>
                    </w:r>
                  </w:p>
                </w:txbxContent>
              </v:textbox>
            </v:shape>
            <v:shape id="Text Box 20" o:spid="_x0000_s1072" type="#_x0000_t202" style="position:absolute;top:5036;width:13620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strokeweight=".5pt">
              <v:textbox style="mso-next-textbox:#Text Box 20">
                <w:txbxContent>
                  <w:p w:rsidR="00880DDF" w:rsidRDefault="00880DDF" w:rsidP="00690546">
                    <w:pPr>
                      <w:spacing w:after="0" w:line="240" w:lineRule="auto"/>
                    </w:pPr>
                    <w:r>
                      <w:t>+displayButton()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  <w:r>
                      <w:t>+readLevel()</w:t>
                    </w:r>
                  </w:p>
                  <w:p w:rsidR="00880DDF" w:rsidRDefault="00880DDF" w:rsidP="00690546">
                    <w:pPr>
                      <w:spacing w:after="0" w:line="240" w:lineRule="auto"/>
                    </w:pPr>
                    <w:r>
                      <w:t>+animateLaser()</w:t>
                    </w:r>
                  </w:p>
                  <w:p w:rsidR="00880DDF" w:rsidRPr="00153B48" w:rsidRDefault="00880DDF" w:rsidP="00690546">
                    <w:pPr>
                      <w:spacing w:after="0" w:line="240" w:lineRule="auto"/>
                    </w:pPr>
                    <w:r>
                      <w:t>+actionPerformed(ActionEventae)</w:t>
                    </w:r>
                  </w:p>
                </w:txbxContent>
              </v:textbox>
            </v:shape>
            <v:shape id="Text Box 21" o:spid="_x0000_s1073" type="#_x0000_t202" style="position:absolute;top:442;width:13620;height:4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strokeweight=".5pt">
              <v:textbox style="mso-next-textbox:#Text Box 21">
                <w:txbxContent>
                  <w:p w:rsidR="00880DDF" w:rsidRDefault="00880DDF" w:rsidP="004D6E72">
                    <w:pPr>
                      <w:spacing w:after="0" w:line="240" w:lineRule="auto"/>
                    </w:pPr>
                    <w:r>
                      <w:t>-</w:t>
                    </w:r>
                    <w:r w:rsidRPr="00C22FF8">
                      <w:rPr>
                        <w:u w:val="single"/>
                      </w:rPr>
                      <w:t>serialVersionUID : long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-parent  :MainMenu</w:t>
                    </w:r>
                  </w:p>
                  <w:p w:rsidR="00880DDF" w:rsidRDefault="00880DDF" w:rsidP="004D6E72">
                    <w:pPr>
                      <w:spacing w:after="0" w:line="240" w:lineRule="auto"/>
                    </w:pPr>
                    <w:r>
                      <w:t>-grid :int[][]</w:t>
                    </w:r>
                  </w:p>
                  <w:p w:rsidR="00880DDF" w:rsidRDefault="00880DDF" w:rsidP="0063206B">
                    <w:pPr>
                      <w:spacing w:after="0" w:line="240" w:lineRule="auto"/>
                    </w:pPr>
                    <w:r>
                      <w:t>-MIRROR_NORTH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-MIRROR_NORTHEAST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-MIRROR_EAST :int</w:t>
                    </w:r>
                  </w:p>
                  <w:p w:rsidR="00880DDF" w:rsidRDefault="00880DDF" w:rsidP="0063206B">
                    <w:pPr>
                      <w:spacing w:after="0" w:line="240" w:lineRule="auto"/>
                    </w:pPr>
                    <w:r>
                      <w:t>-MIRROR_SOUTHEAST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-MIRROR_SOUTH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-MIRROR_SOUTHWEST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-MIRROR_NORTHWEST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-EMITTER_NORTH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-EMITTER_NORTHEAST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-EMITTER_SOUTHEAST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-EMITTER_SOUTH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-EMITTER_SOUTHWEST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-EMITTER_NORTHWEST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-COLLECTOR_NORTH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-COLLECTOR_NORTHEAST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-COLLECTOR_EAST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-COLLECTOR_SOUTHEAST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-COLLECTOR_SOUTH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-COLLECTOR_SOUTHWEST :int</w:t>
                    </w:r>
                  </w:p>
                  <w:p w:rsidR="00880DDF" w:rsidRDefault="00880DDF" w:rsidP="0063206B">
                    <w:pPr>
                      <w:spacing w:after="0" w:line="240" w:lineRule="auto"/>
                    </w:pPr>
                    <w:r>
                      <w:t>-COLLECTOR_WEST :int</w:t>
                    </w:r>
                  </w:p>
                  <w:p w:rsidR="00880DDF" w:rsidRDefault="00880DDF" w:rsidP="0063206B">
                    <w:pPr>
                      <w:spacing w:after="0" w:line="240" w:lineRule="auto"/>
                    </w:pPr>
                    <w:r>
                      <w:t>-COLLECTOR_NORTHWEST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-MIRROR_NORTH_LASER :int</w:t>
                    </w:r>
                  </w:p>
                  <w:p w:rsidR="00880DDF" w:rsidRDefault="00880DDF" w:rsidP="00994B87">
                    <w:pPr>
                      <w:spacing w:after="0" w:line="240" w:lineRule="auto"/>
                    </w:pPr>
                    <w:r>
                      <w:t>-EMPTY :int</w:t>
                    </w:r>
                  </w:p>
                  <w:p w:rsidR="00880DDF" w:rsidRDefault="00880DDF" w:rsidP="0063206B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Straight Arrow Connector 31" o:spid="_x0000_s1074" type="#_x0000_t32" style="position:absolute;margin-left:354pt;margin-top:35.25pt;width:0;height:16.5pt;flip:y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" strokeweight="2pt">
            <v:stroke endarrow="open"/>
          </v:shape>
        </w:pict>
      </w:r>
      <w:r>
        <w:rPr>
          <w:noProof/>
        </w:rPr>
        <w:pict>
          <v:shape id="_x0000_s1075" type="#_x0000_t202" style="position:absolute;margin-left:296.25pt;margin-top:13.5pt;width:114pt;height:21.7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">
            <v:textbox style="mso-next-textbox:#_x0000_s1075">
              <w:txbxContent>
                <w:p w:rsidR="00880DDF" w:rsidRDefault="00880DDF">
                  <w:r>
                    <w:t>JFrame</w:t>
                  </w:r>
                </w:p>
                <w:p w:rsidR="00880DDF" w:rsidRDefault="00880DDF"/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296.25pt;margin-top:51.75pt;width:114pt;height:21.7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">
            <v:textbox style="mso-next-textbox:#_x0000_s1076">
              <w:txbxContent>
                <w:p w:rsidR="00880DDF" w:rsidRDefault="00880DDF">
                  <w:r>
                    <w:t>Main extends JFrame</w:t>
                  </w:r>
                </w:p>
                <w:p w:rsidR="00880DDF" w:rsidRDefault="00880DDF"/>
              </w:txbxContent>
            </v:textbox>
          </v:shape>
        </w:pict>
      </w:r>
    </w:p>
    <w:sectPr w:rsidR="00880DDF" w:rsidSect="005206E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27F"/>
    <w:rsid w:val="00004D2C"/>
    <w:rsid w:val="00007793"/>
    <w:rsid w:val="000B627F"/>
    <w:rsid w:val="000E03CE"/>
    <w:rsid w:val="001439F2"/>
    <w:rsid w:val="00153B48"/>
    <w:rsid w:val="00175B4E"/>
    <w:rsid w:val="001F36E9"/>
    <w:rsid w:val="00204EB2"/>
    <w:rsid w:val="00206CC9"/>
    <w:rsid w:val="00237E23"/>
    <w:rsid w:val="00263CEC"/>
    <w:rsid w:val="0030039E"/>
    <w:rsid w:val="00341A00"/>
    <w:rsid w:val="00356EBE"/>
    <w:rsid w:val="003A72D8"/>
    <w:rsid w:val="003D2623"/>
    <w:rsid w:val="003D2F4E"/>
    <w:rsid w:val="003D32E0"/>
    <w:rsid w:val="00463C32"/>
    <w:rsid w:val="004D6E72"/>
    <w:rsid w:val="005206E6"/>
    <w:rsid w:val="00532DAA"/>
    <w:rsid w:val="00580B13"/>
    <w:rsid w:val="005E65F7"/>
    <w:rsid w:val="006059B4"/>
    <w:rsid w:val="006301AB"/>
    <w:rsid w:val="0063206B"/>
    <w:rsid w:val="00646E37"/>
    <w:rsid w:val="006869F7"/>
    <w:rsid w:val="00690546"/>
    <w:rsid w:val="00722010"/>
    <w:rsid w:val="00730F1E"/>
    <w:rsid w:val="00732460"/>
    <w:rsid w:val="0073729D"/>
    <w:rsid w:val="00737F1F"/>
    <w:rsid w:val="00755902"/>
    <w:rsid w:val="007576D9"/>
    <w:rsid w:val="00775679"/>
    <w:rsid w:val="00792ADC"/>
    <w:rsid w:val="00795F56"/>
    <w:rsid w:val="007B4F37"/>
    <w:rsid w:val="007C66D3"/>
    <w:rsid w:val="007E5B28"/>
    <w:rsid w:val="007F3157"/>
    <w:rsid w:val="00817F6C"/>
    <w:rsid w:val="0084581F"/>
    <w:rsid w:val="00855200"/>
    <w:rsid w:val="00860F0B"/>
    <w:rsid w:val="00867898"/>
    <w:rsid w:val="00880DDF"/>
    <w:rsid w:val="00994B87"/>
    <w:rsid w:val="009E28E4"/>
    <w:rsid w:val="009F1192"/>
    <w:rsid w:val="00A27148"/>
    <w:rsid w:val="00A4292C"/>
    <w:rsid w:val="00B130DF"/>
    <w:rsid w:val="00BB73C4"/>
    <w:rsid w:val="00BF33E4"/>
    <w:rsid w:val="00C02A72"/>
    <w:rsid w:val="00C22FF8"/>
    <w:rsid w:val="00CA12EB"/>
    <w:rsid w:val="00CA274E"/>
    <w:rsid w:val="00CC29D2"/>
    <w:rsid w:val="00D175B3"/>
    <w:rsid w:val="00D552E7"/>
    <w:rsid w:val="00D6668B"/>
    <w:rsid w:val="00D8411A"/>
    <w:rsid w:val="00DE27D5"/>
    <w:rsid w:val="00DF1356"/>
    <w:rsid w:val="00E0693C"/>
    <w:rsid w:val="00E45C8B"/>
    <w:rsid w:val="00EA0D67"/>
    <w:rsid w:val="00ED4621"/>
    <w:rsid w:val="00EE657E"/>
    <w:rsid w:val="00FC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2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8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6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1</Pages>
  <Words>4</Words>
  <Characters>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</dc:creator>
  <cp:keywords/>
  <dc:description/>
  <cp:lastModifiedBy>User</cp:lastModifiedBy>
  <cp:revision>66</cp:revision>
  <dcterms:created xsi:type="dcterms:W3CDTF">2012-05-25T01:00:00Z</dcterms:created>
  <dcterms:modified xsi:type="dcterms:W3CDTF">2012-05-25T14:39:00Z</dcterms:modified>
</cp:coreProperties>
</file>